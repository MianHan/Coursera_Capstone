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4FE" w:rsidRDefault="00E56C73">
      <w:r>
        <w:t>test</w:t>
      </w:r>
      <w:bookmarkStart w:id="0" w:name="_GoBack"/>
      <w:bookmarkEnd w:id="0"/>
    </w:p>
    <w:sectPr w:rsidR="00623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73"/>
    <w:rsid w:val="00526143"/>
    <w:rsid w:val="00DC4583"/>
    <w:rsid w:val="00E5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27C5"/>
  <w15:chartTrackingRefBased/>
  <w15:docId w15:val="{19E4FE2A-B77B-4EF0-B8F2-F87815B3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920E5CDF.dotm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HANTUSCH</dc:creator>
  <cp:keywords/>
  <dc:description/>
  <cp:lastModifiedBy>MILAN HANTUSCH</cp:lastModifiedBy>
  <cp:revision>1</cp:revision>
  <dcterms:created xsi:type="dcterms:W3CDTF">2020-02-07T15:28:00Z</dcterms:created>
  <dcterms:modified xsi:type="dcterms:W3CDTF">2020-02-07T15:29:00Z</dcterms:modified>
</cp:coreProperties>
</file>